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3E74" w14:textId="12DDA3CA" w:rsidR="00FE5674" w:rsidRPr="00F84802" w:rsidRDefault="00F84802">
      <w:pPr>
        <w:pStyle w:val="Name"/>
        <w:rPr>
          <w:sz w:val="52"/>
          <w:szCs w:val="36"/>
        </w:rPr>
      </w:pPr>
      <w:r w:rsidRPr="00F84802">
        <w:rPr>
          <w:sz w:val="52"/>
          <w:szCs w:val="36"/>
        </w:rPr>
        <w:t>Karan verma</w:t>
      </w:r>
    </w:p>
    <w:p w14:paraId="3997CEA5" w14:textId="25E6BC4C" w:rsidR="00FE5674" w:rsidRDefault="00F84802">
      <w:pPr>
        <w:pStyle w:val="ContactInfo"/>
      </w:pPr>
      <w:r w:rsidRPr="00F84802">
        <w:rPr>
          <w:color w:val="FF0000"/>
        </w:rPr>
        <w:t>Address</w:t>
      </w:r>
      <w:r>
        <w:t xml:space="preserve"> | 431-338-3120 | </w:t>
      </w:r>
      <w:hyperlink r:id="rId7" w:history="1">
        <w:r w:rsidRPr="009F3BB8">
          <w:rPr>
            <w:rStyle w:val="Hyperlink"/>
          </w:rPr>
          <w:t>karanwinnipeg1234@gmail.com</w:t>
        </w:r>
      </w:hyperlink>
    </w:p>
    <w:p w14:paraId="7F77FFDC" w14:textId="77777777" w:rsidR="00F84802" w:rsidRDefault="00F84802">
      <w:pPr>
        <w:pStyle w:val="ContactInfo"/>
      </w:pPr>
    </w:p>
    <w:p w14:paraId="5FECFABB" w14:textId="1CFC36A8" w:rsidR="00F84802" w:rsidRPr="00F84802" w:rsidRDefault="00F84802">
      <w:pPr>
        <w:pStyle w:val="ContactInfo"/>
        <w:rPr>
          <w:color w:val="FF0000"/>
        </w:rPr>
      </w:pPr>
      <w:r w:rsidRPr="00F84802">
        <w:rPr>
          <w:color w:val="FF0000"/>
        </w:rPr>
        <w:t>portfolio link</w:t>
      </w:r>
    </w:p>
    <w:p w14:paraId="56FB936A" w14:textId="7F758CE2" w:rsidR="00F84802" w:rsidRPr="00F84802" w:rsidRDefault="00F84802">
      <w:pPr>
        <w:pStyle w:val="ContactInfo"/>
        <w:rPr>
          <w:color w:val="FF0000"/>
        </w:rPr>
      </w:pPr>
      <w:r w:rsidRPr="00F84802">
        <w:rPr>
          <w:color w:val="FF0000"/>
        </w:rPr>
        <w:t>LinkedIn</w:t>
      </w:r>
    </w:p>
    <w:p w14:paraId="5D181D06" w14:textId="0BA916EB" w:rsidR="00F84802" w:rsidRPr="00F84802" w:rsidRDefault="00F84802">
      <w:pPr>
        <w:pStyle w:val="ContactInfo"/>
        <w:rPr>
          <w:color w:val="FF0000"/>
        </w:rPr>
      </w:pPr>
      <w:r w:rsidRPr="00F84802">
        <w:rPr>
          <w:color w:val="FF0000"/>
        </w:rPr>
        <w:t>GitHub</w:t>
      </w:r>
    </w:p>
    <w:p w14:paraId="0FDF5601" w14:textId="5E2A9631" w:rsidR="00FE5674" w:rsidRPr="00F84802" w:rsidRDefault="00F84802">
      <w:pPr>
        <w:pStyle w:val="Heading1"/>
        <w:rPr>
          <w:sz w:val="32"/>
          <w:szCs w:val="28"/>
        </w:rPr>
      </w:pPr>
      <w:r w:rsidRPr="00F84802">
        <w:rPr>
          <w:sz w:val="32"/>
          <w:szCs w:val="28"/>
        </w:rPr>
        <w:t>Objective</w:t>
      </w:r>
    </w:p>
    <w:p w14:paraId="05F31179" w14:textId="3792B1ED" w:rsidR="00FE5674" w:rsidRDefault="00F84802">
      <w:pPr>
        <w:spacing w:after="180"/>
      </w:pPr>
      <w:r w:rsidRPr="00F84802">
        <w:t xml:space="preserve">Dedicated Computer Science student with a strong foundation in coding and problem-solving. Eager to contribute my technical expertise and teamwork skills as a Step Student Analyst at </w:t>
      </w:r>
      <w:r w:rsidR="00280E1C">
        <w:t>the Municipal Relations Department of Manitoba Government</w:t>
      </w:r>
      <w:r w:rsidRPr="00F84802">
        <w:t>. Proven ability to thrive in fast-paced environments, delivering results with exceptional organizational and analytical capabilities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8F20FC5" w14:textId="77777777" w:rsidR="00FE5674" w:rsidRDefault="00000000">
      <w:pPr>
        <w:pStyle w:val="Heading1"/>
      </w:pPr>
      <w:sdt>
        <w:sdtPr>
          <w:id w:val="-1150367223"/>
          <w:placeholder>
            <w:docPart w:val="2BC9AC410453E14C970FA647BB48D8E0"/>
          </w:placeholder>
          <w:temporary/>
          <w:showingPlcHdr/>
          <w15:appearance w15:val="hidden"/>
        </w:sdtPr>
        <w:sdtContent>
          <w:r w:rsidRPr="00F84802">
            <w:rPr>
              <w:sz w:val="32"/>
              <w:szCs w:val="28"/>
            </w:rPr>
            <w:t>Education</w:t>
          </w:r>
        </w:sdtContent>
      </w:sdt>
    </w:p>
    <w:p w14:paraId="5953D6FA" w14:textId="0BD471EB" w:rsidR="00FE5674" w:rsidRPr="00F84802" w:rsidRDefault="00F84802">
      <w:pPr>
        <w:pStyle w:val="Heading2"/>
        <w:rPr>
          <w:rFonts w:eastAsiaTheme="minorHAnsi" w:cstheme="minorBidi"/>
          <w:i w:val="0"/>
          <w:szCs w:val="22"/>
        </w:rPr>
      </w:pPr>
      <w:r w:rsidRPr="00F84802">
        <w:rPr>
          <w:rFonts w:eastAsiaTheme="minorHAnsi" w:cstheme="minorBidi"/>
          <w:i w:val="0"/>
          <w:szCs w:val="22"/>
        </w:rPr>
        <w:t>B.Sc. Applied Computer Science | University of Winnipeg</w:t>
      </w:r>
    </w:p>
    <w:p w14:paraId="524FA639" w14:textId="2BC7C804" w:rsidR="00F84802" w:rsidRDefault="00F84802" w:rsidP="00F84802">
      <w:r w:rsidRPr="00F84802">
        <w:t>MAY 2019 – PRESENT</w:t>
      </w:r>
    </w:p>
    <w:p w14:paraId="39C485FD" w14:textId="77777777" w:rsidR="00070EC3" w:rsidRPr="00F84802" w:rsidRDefault="00070EC3" w:rsidP="00F84802"/>
    <w:p w14:paraId="54A8AF2C" w14:textId="021DE5E6" w:rsidR="00F84802" w:rsidRPr="00F84802" w:rsidRDefault="00F84802" w:rsidP="00F84802">
      <w:pPr>
        <w:spacing w:after="0" w:line="276" w:lineRule="auto"/>
      </w:pPr>
      <w:r w:rsidRPr="00F84802">
        <w:rPr>
          <w:b/>
          <w:bCs/>
        </w:rPr>
        <w:t>RELEVANT COURSEWORK</w:t>
      </w:r>
      <w:r w:rsidRPr="00F84802">
        <w:t xml:space="preserve">: </w:t>
      </w:r>
      <w:r>
        <w:t xml:space="preserve">Database Management Systems, </w:t>
      </w:r>
      <w:r w:rsidRPr="00F84802">
        <w:t xml:space="preserve">Web Design and Development, Advance Internet Programming, Software System Requirement and Analysis, </w:t>
      </w:r>
      <w:r w:rsidR="00280E1C">
        <w:t>Software project management</w:t>
      </w:r>
      <w:r w:rsidRPr="00F84802">
        <w:t>, Programming (Java), Data Structures.</w:t>
      </w:r>
    </w:p>
    <w:p w14:paraId="006B0992" w14:textId="7EF8D9C8" w:rsidR="00FE5674" w:rsidRDefault="00FE5674" w:rsidP="00F84802">
      <w:pPr>
        <w:spacing w:line="276" w:lineRule="auto"/>
      </w:pPr>
    </w:p>
    <w:p w14:paraId="2057B116" w14:textId="4464C967" w:rsidR="00F84802" w:rsidRDefault="00F84802">
      <w:pPr>
        <w:rPr>
          <w:rFonts w:asciiTheme="majorHAnsi" w:hAnsiTheme="majorHAnsi"/>
          <w:b/>
          <w:spacing w:val="21"/>
          <w:sz w:val="32"/>
          <w:szCs w:val="28"/>
        </w:rPr>
      </w:pPr>
      <w:r w:rsidRPr="00F84802">
        <w:rPr>
          <w:rFonts w:asciiTheme="majorHAnsi" w:hAnsiTheme="majorHAnsi"/>
          <w:b/>
          <w:spacing w:val="21"/>
          <w:sz w:val="32"/>
          <w:szCs w:val="28"/>
        </w:rPr>
        <w:t>Skills</w:t>
      </w:r>
    </w:p>
    <w:p w14:paraId="5CA10493" w14:textId="77777777" w:rsidR="00070EC3" w:rsidRDefault="00070EC3">
      <w:pPr>
        <w:rPr>
          <w:rFonts w:asciiTheme="majorHAnsi" w:hAnsiTheme="majorHAnsi"/>
          <w:b/>
          <w:spacing w:val="21"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</w:tblGrid>
      <w:tr w:rsidR="00F84802" w14:paraId="044BDCFD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0E07A340" w14:textId="19A409FF" w:rsidR="00F84802" w:rsidRDefault="00F84802">
            <w:pPr>
              <w:rPr>
                <w:rFonts w:asciiTheme="majorHAnsi" w:hAnsiTheme="majorHAnsi"/>
                <w:b/>
                <w:spacing w:val="21"/>
                <w:sz w:val="32"/>
                <w:szCs w:val="28"/>
              </w:rPr>
            </w:pPr>
            <w:r w:rsidRPr="00F84802">
              <w:rPr>
                <w:rFonts w:asciiTheme="majorHAnsi" w:hAnsiTheme="majorHAnsi"/>
                <w:b/>
                <w:spacing w:val="21"/>
                <w:sz w:val="24"/>
              </w:rPr>
              <w:t>Hard Skills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560E792F" w14:textId="1E00250B" w:rsidR="00F84802" w:rsidRDefault="00F84802">
            <w:pPr>
              <w:rPr>
                <w:rFonts w:asciiTheme="majorHAnsi" w:hAnsiTheme="majorHAnsi"/>
                <w:b/>
                <w:spacing w:val="21"/>
                <w:sz w:val="32"/>
                <w:szCs w:val="28"/>
              </w:rPr>
            </w:pPr>
            <w:r w:rsidRPr="00F84802">
              <w:rPr>
                <w:rFonts w:asciiTheme="majorHAnsi" w:hAnsiTheme="majorHAnsi"/>
                <w:b/>
                <w:spacing w:val="21"/>
                <w:sz w:val="24"/>
              </w:rPr>
              <w:t>Soft Skills</w:t>
            </w:r>
          </w:p>
        </w:tc>
      </w:tr>
      <w:tr w:rsidR="00F84802" w14:paraId="48FE25A2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6D699260" w14:textId="67F2B527" w:rsidR="00F84802" w:rsidRPr="00F84802" w:rsidRDefault="00F84802" w:rsidP="00F84802">
            <w:pPr>
              <w:pStyle w:val="ListParagraph"/>
              <w:numPr>
                <w:ilvl w:val="0"/>
                <w:numId w:val="11"/>
              </w:numPr>
            </w:pPr>
            <w:r>
              <w:t>HTML, CSS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06215D1F" w14:textId="42BF9678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Highly adaptable</w:t>
            </w:r>
          </w:p>
        </w:tc>
      </w:tr>
      <w:tr w:rsidR="00F84802" w14:paraId="23C6D6D6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58F69A9B" w14:textId="551B6670" w:rsidR="00F84802" w:rsidRPr="00F84802" w:rsidRDefault="00F84802" w:rsidP="00F84802">
            <w:pPr>
              <w:pStyle w:val="ListParagraph"/>
              <w:numPr>
                <w:ilvl w:val="0"/>
                <w:numId w:val="11"/>
              </w:numPr>
            </w:pPr>
            <w:r>
              <w:t>Node.js, JavaScript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07961596" w14:textId="1D2C8790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Time Management</w:t>
            </w:r>
          </w:p>
        </w:tc>
      </w:tr>
      <w:tr w:rsidR="00F84802" w14:paraId="6B75EBBB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1E2CA430" w14:textId="7E2DA663" w:rsidR="00F84802" w:rsidRPr="00F84802" w:rsidRDefault="00F84802" w:rsidP="00F84802">
            <w:pPr>
              <w:pStyle w:val="ListParagraph"/>
              <w:numPr>
                <w:ilvl w:val="0"/>
                <w:numId w:val="11"/>
              </w:numPr>
            </w:pPr>
            <w:r>
              <w:t>Java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31A3941D" w14:textId="2CB7EA1B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Project Management</w:t>
            </w:r>
          </w:p>
        </w:tc>
      </w:tr>
      <w:tr w:rsidR="00F84802" w14:paraId="54C18EAE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25E164EA" w14:textId="4EA8A535" w:rsidR="00F84802" w:rsidRPr="00F84802" w:rsidRDefault="00F84802" w:rsidP="00F84802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52E921C6" w14:textId="0EA2BDCF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Strong work ethic</w:t>
            </w:r>
          </w:p>
        </w:tc>
      </w:tr>
      <w:tr w:rsidR="00F84802" w14:paraId="3CE381B0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208B9CAD" w14:textId="166CB107" w:rsidR="00F84802" w:rsidRPr="00F84802" w:rsidRDefault="00F84802" w:rsidP="00F84802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27066F2B" w14:textId="4ADB2C3C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Quick Learner</w:t>
            </w:r>
          </w:p>
        </w:tc>
      </w:tr>
      <w:tr w:rsidR="00F84802" w14:paraId="0B35361F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7EF31832" w14:textId="7FDA30B6" w:rsidR="00F84802" w:rsidRPr="00F84802" w:rsidRDefault="00F84802" w:rsidP="00F84802">
            <w:pPr>
              <w:pStyle w:val="ListParagraph"/>
              <w:numPr>
                <w:ilvl w:val="0"/>
                <w:numId w:val="11"/>
              </w:numPr>
            </w:pPr>
            <w:r>
              <w:t xml:space="preserve">Familiar with </w:t>
            </w:r>
            <w:r w:rsidR="00070EC3">
              <w:t>SharePoint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4EF43F82" w14:textId="786F479C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Good communication</w:t>
            </w:r>
          </w:p>
        </w:tc>
      </w:tr>
      <w:tr w:rsidR="00F84802" w14:paraId="4E4776A9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1369F937" w14:textId="38A2F426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Proficient with Microsoft Suite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638A5E10" w14:textId="49FD855F" w:rsidR="00F84802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Passionate</w:t>
            </w:r>
          </w:p>
        </w:tc>
      </w:tr>
      <w:tr w:rsidR="00070EC3" w14:paraId="232F035B" w14:textId="77777777" w:rsidTr="00070EC3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60FA6156" w14:textId="5E6BDE4F" w:rsidR="00070EC3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Experience with Tableau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0074FD88" w14:textId="50F2CFFA" w:rsidR="00070EC3" w:rsidRPr="00F84802" w:rsidRDefault="00070EC3" w:rsidP="00070EC3">
            <w:pPr>
              <w:pStyle w:val="ListParagraph"/>
              <w:numPr>
                <w:ilvl w:val="0"/>
                <w:numId w:val="11"/>
              </w:numPr>
            </w:pPr>
            <w:r>
              <w:t>Opportunist</w:t>
            </w:r>
          </w:p>
        </w:tc>
      </w:tr>
    </w:tbl>
    <w:p w14:paraId="1ADF81B9" w14:textId="77777777" w:rsidR="00F84802" w:rsidRDefault="00F84802">
      <w:pPr>
        <w:rPr>
          <w:rFonts w:asciiTheme="majorHAnsi" w:hAnsiTheme="majorHAnsi"/>
          <w:b/>
          <w:spacing w:val="21"/>
          <w:sz w:val="32"/>
          <w:szCs w:val="28"/>
        </w:rPr>
      </w:pPr>
    </w:p>
    <w:p w14:paraId="33B90806" w14:textId="77777777" w:rsidR="00070EC3" w:rsidRDefault="00070EC3" w:rsidP="00070EC3">
      <w:pPr>
        <w:spacing w:after="0" w:line="240" w:lineRule="auto"/>
        <w:rPr>
          <w:rFonts w:asciiTheme="majorHAnsi" w:hAnsiTheme="majorHAnsi"/>
          <w:b/>
          <w:spacing w:val="21"/>
          <w:sz w:val="32"/>
          <w:szCs w:val="28"/>
        </w:rPr>
      </w:pPr>
    </w:p>
    <w:p w14:paraId="045ACFC4" w14:textId="43551FFD" w:rsidR="00070EC3" w:rsidRDefault="00070EC3" w:rsidP="00070EC3">
      <w:pPr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  <w:lang w:val="en-CA" w:eastAsia="en-US"/>
        </w:rPr>
      </w:pPr>
      <w:r w:rsidRPr="00070EC3">
        <w:rPr>
          <w:rFonts w:asciiTheme="majorHAnsi" w:hAnsiTheme="majorHAnsi"/>
          <w:b/>
          <w:spacing w:val="21"/>
          <w:sz w:val="32"/>
          <w:szCs w:val="28"/>
        </w:rPr>
        <w:t>PROJECTS</w:t>
      </w:r>
    </w:p>
    <w:p w14:paraId="713A4397" w14:textId="77777777" w:rsidR="00070EC3" w:rsidRDefault="00070EC3" w:rsidP="00070EC3">
      <w:pPr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  <w:lang w:val="en-CA" w:eastAsia="en-US"/>
        </w:rPr>
      </w:pPr>
    </w:p>
    <w:p w14:paraId="59923FB2" w14:textId="51382041" w:rsidR="00070EC3" w:rsidRDefault="00070EC3" w:rsidP="00070EC3">
      <w:pPr>
        <w:pStyle w:val="ListParagraph"/>
        <w:numPr>
          <w:ilvl w:val="0"/>
          <w:numId w:val="13"/>
        </w:numPr>
        <w:spacing w:after="0" w:line="240" w:lineRule="auto"/>
      </w:pPr>
      <w:r>
        <w:t>Web Development Project| University of Winnipeg</w:t>
      </w:r>
    </w:p>
    <w:p w14:paraId="1BEF3E89" w14:textId="77777777" w:rsidR="00070EC3" w:rsidRDefault="00070EC3" w:rsidP="00070EC3">
      <w:pPr>
        <w:pStyle w:val="ListParagraph"/>
        <w:spacing w:after="0" w:line="240" w:lineRule="auto"/>
        <w:ind w:left="720" w:firstLine="0"/>
      </w:pPr>
    </w:p>
    <w:p w14:paraId="7B73167F" w14:textId="348A9640" w:rsidR="00070EC3" w:rsidRPr="00070EC3" w:rsidRDefault="00070EC3" w:rsidP="00070EC3">
      <w:pPr>
        <w:spacing w:after="0" w:line="240" w:lineRule="auto"/>
        <w:ind w:left="720"/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  <w:lang w:val="en-CA" w:eastAsia="en-US"/>
        </w:rPr>
      </w:pPr>
      <w:r>
        <w:t>De</w:t>
      </w:r>
      <w:r w:rsidRPr="00070EC3">
        <w:t>veloped a dynamic website using HTML, CSS, and JavaScript to showcase a personal portfolio, demonstrating strong front-end development skills.</w:t>
      </w:r>
    </w:p>
    <w:p w14:paraId="09330465" w14:textId="77777777" w:rsidR="00070EC3" w:rsidRPr="00070EC3" w:rsidRDefault="00070EC3" w:rsidP="00070EC3">
      <w:pPr>
        <w:spacing w:after="0" w:line="240" w:lineRule="auto"/>
      </w:pPr>
    </w:p>
    <w:p w14:paraId="053C4CB8" w14:textId="43A74486" w:rsidR="00070EC3" w:rsidRDefault="00070EC3" w:rsidP="00070EC3">
      <w:pPr>
        <w:pStyle w:val="ListParagraph"/>
        <w:numPr>
          <w:ilvl w:val="0"/>
          <w:numId w:val="13"/>
        </w:numPr>
        <w:spacing w:after="0" w:line="240" w:lineRule="auto"/>
      </w:pPr>
      <w:r w:rsidRPr="00070EC3">
        <w:t>Database Management System | Course Project</w:t>
      </w:r>
    </w:p>
    <w:p w14:paraId="14D00438" w14:textId="77777777" w:rsidR="00070EC3" w:rsidRPr="00070EC3" w:rsidRDefault="00070EC3" w:rsidP="00070EC3">
      <w:pPr>
        <w:pStyle w:val="ListParagraph"/>
        <w:spacing w:after="0" w:line="240" w:lineRule="auto"/>
        <w:ind w:left="720" w:firstLine="0"/>
      </w:pPr>
    </w:p>
    <w:p w14:paraId="7557E0E5" w14:textId="3C6CED72" w:rsidR="00070EC3" w:rsidRPr="00070EC3" w:rsidRDefault="00070EC3" w:rsidP="00070EC3">
      <w:pPr>
        <w:spacing w:after="0" w:line="240" w:lineRule="auto"/>
        <w:ind w:left="720"/>
      </w:pPr>
      <w:r w:rsidRPr="00070EC3">
        <w:t>Designed and implemented a relational database system using SQL, ensuring efficient data retrieval and management.</w:t>
      </w:r>
    </w:p>
    <w:p w14:paraId="475B97EB" w14:textId="77777777" w:rsidR="00070EC3" w:rsidRPr="00070EC3" w:rsidRDefault="00070EC3" w:rsidP="00070EC3">
      <w:pPr>
        <w:spacing w:after="0" w:line="240" w:lineRule="auto"/>
      </w:pPr>
    </w:p>
    <w:p w14:paraId="1FDFED69" w14:textId="7DB9D897" w:rsidR="00070EC3" w:rsidRDefault="00070EC3" w:rsidP="00070EC3">
      <w:pPr>
        <w:pStyle w:val="ListParagraph"/>
        <w:numPr>
          <w:ilvl w:val="0"/>
          <w:numId w:val="13"/>
        </w:numPr>
        <w:spacing w:after="0" w:line="240" w:lineRule="auto"/>
      </w:pPr>
      <w:r w:rsidRPr="00070EC3">
        <w:t>Advanced Internet Programming | Group Project</w:t>
      </w:r>
    </w:p>
    <w:p w14:paraId="64800DCB" w14:textId="77777777" w:rsidR="00070EC3" w:rsidRPr="00070EC3" w:rsidRDefault="00070EC3" w:rsidP="00070EC3">
      <w:pPr>
        <w:pStyle w:val="ListParagraph"/>
        <w:spacing w:after="0" w:line="240" w:lineRule="auto"/>
        <w:ind w:left="720" w:firstLine="0"/>
      </w:pPr>
    </w:p>
    <w:p w14:paraId="6CA3A338" w14:textId="7A16D93F" w:rsidR="00070EC3" w:rsidRPr="00070EC3" w:rsidRDefault="00070EC3" w:rsidP="00070EC3">
      <w:pPr>
        <w:spacing w:after="0" w:line="240" w:lineRule="auto"/>
        <w:ind w:left="720"/>
      </w:pPr>
      <w:r w:rsidRPr="00070EC3">
        <w:t>Collaborated with a team to create a web application that incorporated Node.js and JavaScript for real-time data synchronization.</w:t>
      </w:r>
    </w:p>
    <w:p w14:paraId="5CB97F85" w14:textId="77777777" w:rsidR="00070EC3" w:rsidRPr="00070EC3" w:rsidRDefault="00070EC3" w:rsidP="00070EC3">
      <w:pPr>
        <w:spacing w:after="0" w:line="240" w:lineRule="auto"/>
      </w:pPr>
    </w:p>
    <w:p w14:paraId="1A6E8DDE" w14:textId="77777777" w:rsidR="00070EC3" w:rsidRDefault="00070EC3" w:rsidP="00070EC3">
      <w:pPr>
        <w:pStyle w:val="ListParagraph"/>
        <w:numPr>
          <w:ilvl w:val="0"/>
          <w:numId w:val="13"/>
        </w:numPr>
        <w:spacing w:after="0" w:line="240" w:lineRule="auto"/>
      </w:pPr>
      <w:r w:rsidRPr="00070EC3">
        <w:t>Java Game Development | Personal Project</w:t>
      </w:r>
    </w:p>
    <w:p w14:paraId="2290E2EA" w14:textId="77777777" w:rsidR="00070EC3" w:rsidRDefault="00070EC3" w:rsidP="00070EC3">
      <w:pPr>
        <w:pStyle w:val="ListParagraph"/>
        <w:spacing w:after="0" w:line="240" w:lineRule="auto"/>
        <w:ind w:left="720" w:firstLine="0"/>
      </w:pPr>
    </w:p>
    <w:p w14:paraId="59FE368F" w14:textId="63BEB927" w:rsidR="00070EC3" w:rsidRPr="00070EC3" w:rsidRDefault="00070EC3" w:rsidP="00070EC3">
      <w:pPr>
        <w:spacing w:after="0" w:line="240" w:lineRule="auto"/>
        <w:ind w:left="720"/>
      </w:pPr>
      <w:r w:rsidRPr="00070EC3">
        <w:t>Independently created a 2D Java game, demonstrating strong programming and problem-solving abilities.</w:t>
      </w:r>
    </w:p>
    <w:p w14:paraId="087FE365" w14:textId="77777777" w:rsidR="00070EC3" w:rsidRPr="00070EC3" w:rsidRDefault="00070EC3" w:rsidP="00070EC3">
      <w:pPr>
        <w:spacing w:after="0" w:line="240" w:lineRule="auto"/>
      </w:pPr>
    </w:p>
    <w:p w14:paraId="56D8D535" w14:textId="77777777" w:rsidR="00070EC3" w:rsidRDefault="00070EC3">
      <w:pPr>
        <w:rPr>
          <w:rFonts w:asciiTheme="majorHAnsi" w:hAnsiTheme="majorHAnsi"/>
          <w:b/>
          <w:spacing w:val="21"/>
          <w:sz w:val="32"/>
          <w:szCs w:val="28"/>
        </w:rPr>
      </w:pPr>
    </w:p>
    <w:p w14:paraId="255AC3DD" w14:textId="77777777" w:rsidR="00FE5674" w:rsidRDefault="00000000">
      <w:pPr>
        <w:pStyle w:val="Heading1"/>
      </w:pPr>
      <w:sdt>
        <w:sdtPr>
          <w:id w:val="617349259"/>
          <w:placeholder>
            <w:docPart w:val="E630332390C19B47A79DB4E0B7357066"/>
          </w:placeholder>
          <w:temporary/>
          <w:showingPlcHdr/>
          <w15:appearance w15:val="hidden"/>
        </w:sdtPr>
        <w:sdtContent>
          <w:r w:rsidRPr="00F84802">
            <w:rPr>
              <w:sz w:val="32"/>
              <w:szCs w:val="28"/>
            </w:rPr>
            <w:t>Experience</w:t>
          </w:r>
        </w:sdtContent>
      </w:sdt>
    </w:p>
    <w:p w14:paraId="3C79D8BF" w14:textId="77777777" w:rsidR="00280E1C" w:rsidRPr="00565B06" w:rsidRDefault="00280E1C" w:rsidP="00280E1C">
      <w:pPr>
        <w:pStyle w:val="Heading2"/>
        <w:numPr>
          <w:ilvl w:val="0"/>
          <w:numId w:val="13"/>
        </w:numPr>
      </w:pPr>
      <w:r>
        <w:t xml:space="preserve">Store-Clerk </w:t>
      </w:r>
      <w:r w:rsidRPr="00565B06">
        <w:t xml:space="preserve">| </w:t>
      </w:r>
      <w:r>
        <w:rPr>
          <w:rStyle w:val="Emphasis"/>
        </w:rPr>
        <w:t>No Frills (Winnipeg, MB)</w:t>
      </w:r>
    </w:p>
    <w:p w14:paraId="297CDE92" w14:textId="77777777" w:rsidR="00280E1C" w:rsidRDefault="00280E1C" w:rsidP="00280E1C">
      <w:pPr>
        <w:pStyle w:val="Heading3"/>
        <w:ind w:firstLine="720"/>
      </w:pPr>
      <w:r>
        <w:t>JAN 2023</w:t>
      </w:r>
      <w:r w:rsidRPr="00565B06">
        <w:t xml:space="preserve"> –</w:t>
      </w:r>
      <w:r>
        <w:t xml:space="preserve"> Present</w:t>
      </w:r>
      <w:r w:rsidRPr="00565B06">
        <w:t xml:space="preserve"> </w:t>
      </w:r>
    </w:p>
    <w:p w14:paraId="36734FF2" w14:textId="77777777" w:rsidR="00280E1C" w:rsidRDefault="00280E1C" w:rsidP="00280E1C">
      <w:pPr>
        <w:pStyle w:val="Heading2"/>
        <w:ind w:left="648"/>
      </w:pPr>
      <w:r>
        <w:t>(Dept.- Ecommerce)</w:t>
      </w:r>
    </w:p>
    <w:p w14:paraId="00CEC6A4" w14:textId="0AD205FD" w:rsidR="00280E1C" w:rsidRDefault="00280E1C" w:rsidP="00280E1C">
      <w:pPr>
        <w:pStyle w:val="ListParagraph"/>
        <w:ind w:left="864" w:firstLine="0"/>
      </w:pPr>
      <w:r>
        <w:t>Shop for Customers, Customer service, Assistance, Daily planning and managing of</w:t>
      </w:r>
      <w:r>
        <w:t xml:space="preserve"> </w:t>
      </w:r>
      <w:r>
        <w:t>tasks, Team based work environment, Strong Administration and Leadership experience</w:t>
      </w:r>
      <w:r>
        <w:t>.</w:t>
      </w:r>
    </w:p>
    <w:p w14:paraId="17A73F3F" w14:textId="77777777" w:rsidR="00280E1C" w:rsidRDefault="00280E1C" w:rsidP="00280E1C">
      <w:pPr>
        <w:pStyle w:val="Heading2"/>
        <w:ind w:left="648"/>
      </w:pPr>
      <w:r>
        <w:t>(Dept.- M</w:t>
      </w:r>
      <w:r w:rsidRPr="00127296">
        <w:t>iscellaneous</w:t>
      </w:r>
      <w:r>
        <w:t>)</w:t>
      </w:r>
    </w:p>
    <w:p w14:paraId="06321A2D" w14:textId="77777777" w:rsidR="00280E1C" w:rsidRDefault="00280E1C" w:rsidP="00280E1C">
      <w:pPr>
        <w:pStyle w:val="ListParagraph"/>
        <w:ind w:left="864" w:firstLine="0"/>
      </w:pPr>
      <w:r>
        <w:t>Further experience in serving various departments (Frontend, Grocery etc.). Helping co-workers, Tending to Customer needs, Providing quality service and satisfaction.</w:t>
      </w:r>
    </w:p>
    <w:p w14:paraId="4B22D77F" w14:textId="77777777" w:rsidR="00280E1C" w:rsidRDefault="00280E1C" w:rsidP="00280E1C">
      <w:pPr>
        <w:pStyle w:val="ListParagraph"/>
      </w:pPr>
    </w:p>
    <w:p w14:paraId="12B20C9A" w14:textId="77777777" w:rsidR="00280E1C" w:rsidRPr="00565B06" w:rsidRDefault="00280E1C" w:rsidP="00280E1C">
      <w:pPr>
        <w:pStyle w:val="Heading2"/>
        <w:numPr>
          <w:ilvl w:val="0"/>
          <w:numId w:val="13"/>
        </w:numPr>
      </w:pPr>
      <w:r>
        <w:lastRenderedPageBreak/>
        <w:t xml:space="preserve">Store-Clerk </w:t>
      </w:r>
      <w:r w:rsidRPr="00565B06">
        <w:t xml:space="preserve">| </w:t>
      </w:r>
      <w:r>
        <w:rPr>
          <w:rStyle w:val="Emphasis"/>
        </w:rPr>
        <w:t>Save-On-Foods (Winnipeg, MB)</w:t>
      </w:r>
    </w:p>
    <w:p w14:paraId="539A297D" w14:textId="701736F9" w:rsidR="00280E1C" w:rsidRPr="00565B06" w:rsidRDefault="00280E1C" w:rsidP="00280E1C">
      <w:pPr>
        <w:pStyle w:val="Heading3"/>
        <w:ind w:firstLine="720"/>
      </w:pPr>
      <w:r>
        <w:t>Aug 2019</w:t>
      </w:r>
      <w:r w:rsidRPr="00565B06">
        <w:t xml:space="preserve"> – </w:t>
      </w:r>
      <w:r>
        <w:t>Jan</w:t>
      </w:r>
      <w:r>
        <w:t xml:space="preserve"> 2023</w:t>
      </w:r>
    </w:p>
    <w:p w14:paraId="5C368D6E" w14:textId="77777777" w:rsidR="00280E1C" w:rsidRDefault="00280E1C" w:rsidP="00280E1C">
      <w:pPr>
        <w:pStyle w:val="Heading2"/>
        <w:ind w:left="648"/>
      </w:pPr>
      <w:r>
        <w:t>(Dept.- Restaurant)</w:t>
      </w:r>
    </w:p>
    <w:p w14:paraId="33DC99D1" w14:textId="77777777" w:rsidR="00280E1C" w:rsidRDefault="00280E1C" w:rsidP="00280E1C">
      <w:pPr>
        <w:pStyle w:val="ListParagraph"/>
        <w:ind w:left="864" w:firstLine="0"/>
      </w:pPr>
      <w:r>
        <w:t>Food Preparation, Production, Customer service, Assistance, Daily planning and managing of tasks, Team based work environment, Administration.</w:t>
      </w:r>
    </w:p>
    <w:p w14:paraId="3105AD23" w14:textId="77777777" w:rsidR="00280E1C" w:rsidRDefault="00280E1C" w:rsidP="00280E1C">
      <w:pPr>
        <w:pStyle w:val="Heading2"/>
        <w:ind w:left="648"/>
      </w:pPr>
      <w:r>
        <w:t>(Dept.- Ecommerce)</w:t>
      </w:r>
    </w:p>
    <w:p w14:paraId="41CFD2C2" w14:textId="79900A5A" w:rsidR="00280E1C" w:rsidRDefault="00280E1C" w:rsidP="00280E1C">
      <w:pPr>
        <w:pStyle w:val="ListParagraph"/>
        <w:ind w:left="864" w:firstLine="0"/>
      </w:pPr>
      <w:r>
        <w:t>Shop for Customers, Customer service, Assistance, Daily planning and managing of tasks, Team based work environment, Strong Administration and Leadership experience</w:t>
      </w:r>
      <w:r>
        <w:t>.</w:t>
      </w:r>
    </w:p>
    <w:p w14:paraId="5CD53B69" w14:textId="77777777" w:rsidR="00280E1C" w:rsidRDefault="00280E1C" w:rsidP="00280E1C">
      <w:pPr>
        <w:pStyle w:val="Heading2"/>
        <w:ind w:left="648"/>
      </w:pPr>
      <w:r>
        <w:t>(Dept.- M</w:t>
      </w:r>
      <w:r w:rsidRPr="00127296">
        <w:t>iscellaneous</w:t>
      </w:r>
      <w:r>
        <w:t>)</w:t>
      </w:r>
    </w:p>
    <w:p w14:paraId="7B550A4D" w14:textId="77777777" w:rsidR="00280E1C" w:rsidRDefault="00280E1C" w:rsidP="00280E1C">
      <w:pPr>
        <w:pStyle w:val="ListParagraph"/>
        <w:ind w:left="864" w:firstLine="0"/>
      </w:pPr>
      <w:r>
        <w:t>Further experience in serving various departments (Customer service desk, Grocery etc.). Helping co-workers, Tending to Customer needs, Providing quality service and satisfaction.</w:t>
      </w:r>
    </w:p>
    <w:p w14:paraId="0879200A" w14:textId="77777777" w:rsidR="00280E1C" w:rsidRDefault="00280E1C" w:rsidP="00280E1C">
      <w:pPr>
        <w:pStyle w:val="Heading2"/>
      </w:pPr>
    </w:p>
    <w:p w14:paraId="29CEE10C" w14:textId="77777777" w:rsidR="00280E1C" w:rsidRPr="00565B06" w:rsidRDefault="00280E1C" w:rsidP="00280E1C">
      <w:pPr>
        <w:pStyle w:val="Heading2"/>
        <w:numPr>
          <w:ilvl w:val="0"/>
          <w:numId w:val="13"/>
        </w:numPr>
      </w:pPr>
      <w:r>
        <w:t>Educational Assistant</w:t>
      </w:r>
      <w:r w:rsidRPr="00565B06">
        <w:t xml:space="preserve"> | </w:t>
      </w:r>
      <w:r>
        <w:rPr>
          <w:rStyle w:val="Emphasis"/>
        </w:rPr>
        <w:t>Eduwings Global (Ludhiana, India)</w:t>
      </w:r>
    </w:p>
    <w:p w14:paraId="009C52CB" w14:textId="77777777" w:rsidR="00280E1C" w:rsidRPr="00565B06" w:rsidRDefault="00280E1C" w:rsidP="00280E1C">
      <w:pPr>
        <w:pStyle w:val="Heading3"/>
        <w:ind w:firstLine="720"/>
      </w:pPr>
      <w:r>
        <w:t>Oct 2018</w:t>
      </w:r>
      <w:r w:rsidRPr="00565B06">
        <w:t xml:space="preserve"> – </w:t>
      </w:r>
      <w:r>
        <w:t xml:space="preserve">mar 2019 </w:t>
      </w:r>
    </w:p>
    <w:p w14:paraId="0820E986" w14:textId="5229C012" w:rsidR="00280E1C" w:rsidRPr="00565B06" w:rsidRDefault="00280E1C" w:rsidP="00280E1C">
      <w:pPr>
        <w:pStyle w:val="ListParagraph"/>
        <w:ind w:left="720" w:firstLine="0"/>
      </w:pPr>
      <w:r>
        <w:t xml:space="preserve">Substitute teaching, </w:t>
      </w:r>
      <w:r>
        <w:t>handling</w:t>
      </w:r>
      <w:r>
        <w:t xml:space="preserve"> day-to-day affairs, </w:t>
      </w:r>
      <w:r>
        <w:t>preparing</w:t>
      </w:r>
      <w:r>
        <w:t xml:space="preserve"> </w:t>
      </w:r>
      <w:r>
        <w:t>study-based</w:t>
      </w:r>
      <w:r>
        <w:t xml:space="preserve"> materials and assignments, Data Entry tasks and Operating computers.</w:t>
      </w:r>
    </w:p>
    <w:p w14:paraId="580A4A1D" w14:textId="77777777" w:rsidR="00280E1C" w:rsidRDefault="00280E1C">
      <w:pPr>
        <w:pStyle w:val="Heading1"/>
        <w:rPr>
          <w:sz w:val="32"/>
          <w:szCs w:val="28"/>
        </w:rPr>
      </w:pPr>
    </w:p>
    <w:p w14:paraId="23295C0B" w14:textId="378A8482" w:rsidR="00FE5674" w:rsidRPr="00280E1C" w:rsidRDefault="00280E1C">
      <w:pPr>
        <w:pStyle w:val="Heading1"/>
        <w:rPr>
          <w:sz w:val="32"/>
          <w:szCs w:val="28"/>
        </w:rPr>
      </w:pPr>
      <w:r w:rsidRPr="00280E1C">
        <w:rPr>
          <w:sz w:val="32"/>
          <w:szCs w:val="28"/>
        </w:rPr>
        <w:t>Activities</w:t>
      </w:r>
    </w:p>
    <w:p w14:paraId="74107B07" w14:textId="77777777" w:rsidR="00280E1C" w:rsidRDefault="00280E1C" w:rsidP="00280E1C">
      <w:pPr>
        <w:pStyle w:val="ListParagraph"/>
        <w:numPr>
          <w:ilvl w:val="0"/>
          <w:numId w:val="13"/>
        </w:numPr>
      </w:pPr>
      <w:r>
        <w:t xml:space="preserve">Active participation in group-based coding and art contests and projects both in and out of university. </w:t>
      </w:r>
    </w:p>
    <w:p w14:paraId="374CB899" w14:textId="77777777" w:rsidR="00280E1C" w:rsidRDefault="00280E1C" w:rsidP="00280E1C">
      <w:pPr>
        <w:pStyle w:val="ListParagraph"/>
        <w:numPr>
          <w:ilvl w:val="0"/>
          <w:numId w:val="13"/>
        </w:numPr>
      </w:pPr>
      <w:r>
        <w:t>Vocal and sociable member of many clubs belonging to the university.</w:t>
      </w:r>
    </w:p>
    <w:p w14:paraId="1552A591" w14:textId="77777777" w:rsidR="00280E1C" w:rsidRDefault="00280E1C" w:rsidP="00280E1C">
      <w:pPr>
        <w:pStyle w:val="ListParagraph"/>
        <w:numPr>
          <w:ilvl w:val="0"/>
          <w:numId w:val="13"/>
        </w:numPr>
      </w:pPr>
      <w:r>
        <w:t>Volunteering work at many events affiliated to workplace.</w:t>
      </w:r>
    </w:p>
    <w:p w14:paraId="1EA6794E" w14:textId="77777777" w:rsidR="00280E1C" w:rsidRDefault="00280E1C" w:rsidP="00280E1C">
      <w:pPr>
        <w:pStyle w:val="ListParagraph"/>
        <w:numPr>
          <w:ilvl w:val="0"/>
          <w:numId w:val="13"/>
        </w:numPr>
      </w:pPr>
      <w:r>
        <w:t>Always expanding my knowledge!</w:t>
      </w:r>
    </w:p>
    <w:p w14:paraId="73885FB4" w14:textId="77777777" w:rsidR="00280E1C" w:rsidRDefault="00280E1C" w:rsidP="00280E1C">
      <w:pPr>
        <w:pStyle w:val="ListParagraph"/>
        <w:numPr>
          <w:ilvl w:val="0"/>
          <w:numId w:val="13"/>
        </w:numPr>
      </w:pPr>
      <w:r>
        <w:t>Always willing to lend a hand!</w:t>
      </w:r>
    </w:p>
    <w:p w14:paraId="51CC6956" w14:textId="77777777" w:rsidR="00280E1C" w:rsidRDefault="00280E1C" w:rsidP="00280E1C">
      <w:pPr>
        <w:pStyle w:val="ListParagraph"/>
        <w:numPr>
          <w:ilvl w:val="0"/>
          <w:numId w:val="13"/>
        </w:numPr>
      </w:pPr>
      <w:r>
        <w:t>Passionate about Learning new Languages, reading, writing, art, and computers!</w:t>
      </w:r>
    </w:p>
    <w:p w14:paraId="5B044CB4" w14:textId="64DADEEB" w:rsidR="00FE5674" w:rsidRDefault="00FE5674" w:rsidP="00280E1C">
      <w:pPr>
        <w:pStyle w:val="ListParagraph"/>
        <w:ind w:left="720" w:firstLine="0"/>
      </w:pPr>
    </w:p>
    <w:sectPr w:rsidR="00FE567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D608" w14:textId="77777777" w:rsidR="00363D7E" w:rsidRDefault="00363D7E">
      <w:pPr>
        <w:spacing w:after="0" w:line="240" w:lineRule="auto"/>
      </w:pPr>
      <w:r>
        <w:separator/>
      </w:r>
    </w:p>
  </w:endnote>
  <w:endnote w:type="continuationSeparator" w:id="0">
    <w:p w14:paraId="34ACFB99" w14:textId="77777777" w:rsidR="00363D7E" w:rsidRDefault="0036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0DD4B" w14:textId="77777777" w:rsidR="00FE567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ACF7" w14:textId="77777777" w:rsidR="00363D7E" w:rsidRDefault="00363D7E">
      <w:pPr>
        <w:spacing w:after="0" w:line="240" w:lineRule="auto"/>
      </w:pPr>
      <w:r>
        <w:separator/>
      </w:r>
    </w:p>
  </w:footnote>
  <w:footnote w:type="continuationSeparator" w:id="0">
    <w:p w14:paraId="256CAC8E" w14:textId="77777777" w:rsidR="00363D7E" w:rsidRDefault="00363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21C0" w14:textId="77777777" w:rsidR="00FE567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10E5CD" wp14:editId="014CDE7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855D51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C6A9" w14:textId="77777777" w:rsidR="00FE567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CFE36FD" wp14:editId="3F9092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238879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B2C26"/>
    <w:multiLevelType w:val="hybridMultilevel"/>
    <w:tmpl w:val="6252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487D"/>
    <w:multiLevelType w:val="hybridMultilevel"/>
    <w:tmpl w:val="F3BC0260"/>
    <w:lvl w:ilvl="0" w:tplc="59F8F5C4">
      <w:start w:val="2"/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4C02DA6"/>
    <w:multiLevelType w:val="hybridMultilevel"/>
    <w:tmpl w:val="D638A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44240"/>
    <w:multiLevelType w:val="hybridMultilevel"/>
    <w:tmpl w:val="5D8A0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442401">
    <w:abstractNumId w:val="9"/>
  </w:num>
  <w:num w:numId="2" w16cid:durableId="1791708751">
    <w:abstractNumId w:val="7"/>
  </w:num>
  <w:num w:numId="3" w16cid:durableId="1057822353">
    <w:abstractNumId w:val="6"/>
  </w:num>
  <w:num w:numId="4" w16cid:durableId="1262373957">
    <w:abstractNumId w:val="5"/>
  </w:num>
  <w:num w:numId="5" w16cid:durableId="677578595">
    <w:abstractNumId w:val="4"/>
  </w:num>
  <w:num w:numId="6" w16cid:durableId="1030112408">
    <w:abstractNumId w:val="8"/>
  </w:num>
  <w:num w:numId="7" w16cid:durableId="379403398">
    <w:abstractNumId w:val="3"/>
  </w:num>
  <w:num w:numId="8" w16cid:durableId="1841239207">
    <w:abstractNumId w:val="2"/>
  </w:num>
  <w:num w:numId="9" w16cid:durableId="1988315517">
    <w:abstractNumId w:val="1"/>
  </w:num>
  <w:num w:numId="10" w16cid:durableId="1451969171">
    <w:abstractNumId w:val="0"/>
  </w:num>
  <w:num w:numId="11" w16cid:durableId="570889944">
    <w:abstractNumId w:val="10"/>
  </w:num>
  <w:num w:numId="12" w16cid:durableId="1475636385">
    <w:abstractNumId w:val="11"/>
  </w:num>
  <w:num w:numId="13" w16cid:durableId="1929191979">
    <w:abstractNumId w:val="13"/>
  </w:num>
  <w:num w:numId="14" w16cid:durableId="17829886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02"/>
    <w:rsid w:val="00070EC3"/>
    <w:rsid w:val="00280E1C"/>
    <w:rsid w:val="00363D7E"/>
    <w:rsid w:val="00F84802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C7AE1"/>
  <w15:chartTrackingRefBased/>
  <w15:docId w15:val="{47A35545-D0F5-6141-A00B-0A009DA3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11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8480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802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F84802"/>
  </w:style>
  <w:style w:type="table" w:styleId="TableGrid">
    <w:name w:val="Table Grid"/>
    <w:basedOn w:val="TableNormal"/>
    <w:uiPriority w:val="39"/>
    <w:rsid w:val="00F8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deletion">
    <w:name w:val="hljs-deletion"/>
    <w:basedOn w:val="DefaultParagraphFont"/>
    <w:rsid w:val="0007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anwinnipeg1234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rleenkaur/Library/Containers/com.microsoft.Word/Data/Library/Application%20Support/Microsoft/Office/16.0/DTS/Search/%7bE8B44EF1-7D92-3946-8C62-70A4C87B21B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C9AC410453E14C970FA647BB48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8A89B-0D3E-7347-AC0B-1410B004C252}"/>
      </w:docPartPr>
      <w:docPartBody>
        <w:p w:rsidR="00000000" w:rsidRDefault="00000000">
          <w:pPr>
            <w:pStyle w:val="2BC9AC410453E14C970FA647BB48D8E0"/>
          </w:pPr>
          <w:r>
            <w:t>Education</w:t>
          </w:r>
        </w:p>
      </w:docPartBody>
    </w:docPart>
    <w:docPart>
      <w:docPartPr>
        <w:name w:val="E630332390C19B47A79DB4E0B7357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6A5AF-2CBA-CC49-8227-56347664611B}"/>
      </w:docPartPr>
      <w:docPartBody>
        <w:p w:rsidR="00000000" w:rsidRDefault="00000000">
          <w:pPr>
            <w:pStyle w:val="E630332390C19B47A79DB4E0B735706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C4"/>
    <w:rsid w:val="002459C4"/>
    <w:rsid w:val="003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4888F8131F3B429FE5E269D2F292F2">
    <w:name w:val="BE4888F8131F3B429FE5E269D2F292F2"/>
  </w:style>
  <w:style w:type="paragraph" w:customStyle="1" w:styleId="F061A63F4802C0418F340B8A35D45280">
    <w:name w:val="F061A63F4802C0418F340B8A35D45280"/>
  </w:style>
  <w:style w:type="paragraph" w:customStyle="1" w:styleId="DDAA03B4A0481444BA74AC46A959CB1A">
    <w:name w:val="DDAA03B4A0481444BA74AC46A959CB1A"/>
  </w:style>
  <w:style w:type="paragraph" w:customStyle="1" w:styleId="37DBCF8B5E9FA2478CA5989D6823FC39">
    <w:name w:val="37DBCF8B5E9FA2478CA5989D6823FC39"/>
  </w:style>
  <w:style w:type="paragraph" w:customStyle="1" w:styleId="2BC9AC410453E14C970FA647BB48D8E0">
    <w:name w:val="2BC9AC410453E14C970FA647BB48D8E0"/>
  </w:style>
  <w:style w:type="paragraph" w:customStyle="1" w:styleId="5E7BE4F1BB43E748AC291AC1BBAEF866">
    <w:name w:val="5E7BE4F1BB43E748AC291AC1BBAEF866"/>
  </w:style>
  <w:style w:type="paragraph" w:customStyle="1" w:styleId="8D8CE115CEAC674C9171CF783D79446A">
    <w:name w:val="8D8CE115CEAC674C9171CF783D79446A"/>
  </w:style>
  <w:style w:type="paragraph" w:customStyle="1" w:styleId="E630332390C19B47A79DB4E0B7357066">
    <w:name w:val="E630332390C19B47A79DB4E0B7357066"/>
  </w:style>
  <w:style w:type="paragraph" w:customStyle="1" w:styleId="97F939F7EBFA9841BBEBDBAAB263F795">
    <w:name w:val="97F939F7EBFA9841BBEBDBAAB263F795"/>
  </w:style>
  <w:style w:type="paragraph" w:customStyle="1" w:styleId="42E59F8511788E42992D2FECAEE08541">
    <w:name w:val="42E59F8511788E42992D2FECAEE08541"/>
  </w:style>
  <w:style w:type="paragraph" w:customStyle="1" w:styleId="C6B34AB62C14D140ACB642854728FA4E">
    <w:name w:val="C6B34AB62C14D140ACB642854728FA4E"/>
  </w:style>
  <w:style w:type="paragraph" w:customStyle="1" w:styleId="F9C24F74086E134B946770362B6B3657">
    <w:name w:val="F9C24F74086E134B946770362B6B3657"/>
  </w:style>
  <w:style w:type="paragraph" w:customStyle="1" w:styleId="F7C9CF3645FF2449B7CBFE756B68E661">
    <w:name w:val="F7C9CF3645FF2449B7CBFE756B68E661"/>
  </w:style>
  <w:style w:type="paragraph" w:customStyle="1" w:styleId="A5C8B60176543A41AA9CE6FC38509548">
    <w:name w:val="A5C8B60176543A41AA9CE6FC38509548"/>
  </w:style>
  <w:style w:type="paragraph" w:customStyle="1" w:styleId="383AFF8D674CB84AB1BF0BDAD22CD55E">
    <w:name w:val="383AFF8D674CB84AB1BF0BDAD22CD55E"/>
    <w:rsid w:val="002459C4"/>
  </w:style>
  <w:style w:type="paragraph" w:customStyle="1" w:styleId="64F4CD63FF8FBD469081F27E1CD690D8">
    <w:name w:val="64F4CD63FF8FBD469081F27E1CD690D8"/>
    <w:rsid w:val="00245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25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Gurleen Kaur 9</cp:lastModifiedBy>
  <cp:revision>1</cp:revision>
  <dcterms:created xsi:type="dcterms:W3CDTF">2023-09-03T17:10:00Z</dcterms:created>
  <dcterms:modified xsi:type="dcterms:W3CDTF">2023-09-03T17:40:00Z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